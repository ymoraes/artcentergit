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94538" w14:textId="037394C1" w:rsidR="00143C67" w:rsidRDefault="00C329A4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ARTCenter</w:t>
      </w:r>
      <w:proofErr w:type="spellEnd"/>
    </w:p>
    <w:p w14:paraId="1E214AFD" w14:textId="77777777" w:rsidR="00143C67" w:rsidRDefault="007F470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B1D0F">
        <w:rPr>
          <w:lang w:val="pt-BR"/>
        </w:rPr>
        <w:t>Glossário</w:t>
      </w:r>
      <w:r>
        <w:rPr>
          <w:lang w:val="pt-BR"/>
        </w:rPr>
        <w:fldChar w:fldCharType="end"/>
      </w:r>
    </w:p>
    <w:p w14:paraId="7E4696FC" w14:textId="77777777" w:rsidR="00143C67" w:rsidRDefault="00143C67">
      <w:pPr>
        <w:pStyle w:val="Ttulo"/>
        <w:jc w:val="right"/>
        <w:rPr>
          <w:lang w:val="pt-BR"/>
        </w:rPr>
      </w:pPr>
    </w:p>
    <w:p w14:paraId="751B41E5" w14:textId="77777777" w:rsidR="00143C67" w:rsidRDefault="007F470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1BBF43D" w14:textId="77777777" w:rsidR="00143C67" w:rsidRDefault="00143C67">
      <w:pPr>
        <w:pStyle w:val="Ttulo"/>
        <w:rPr>
          <w:sz w:val="28"/>
          <w:szCs w:val="28"/>
          <w:lang w:val="pt-BR"/>
        </w:rPr>
      </w:pPr>
    </w:p>
    <w:p w14:paraId="1295A05B" w14:textId="77777777" w:rsidR="00143C67" w:rsidRDefault="00143C67">
      <w:pPr>
        <w:rPr>
          <w:lang w:val="pt-BR"/>
        </w:rPr>
      </w:pPr>
    </w:p>
    <w:p w14:paraId="19DB9B1A" w14:textId="77777777" w:rsidR="00143C67" w:rsidRDefault="00143C67">
      <w:pPr>
        <w:rPr>
          <w:lang w:val="pt-BR"/>
        </w:rPr>
        <w:sectPr w:rsidR="00143C6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8D9E6E0" w14:textId="77777777" w:rsidR="00143C67" w:rsidRDefault="007F470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3C67" w14:paraId="6C7FBBB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ADC37" w14:textId="77777777" w:rsidR="00143C67" w:rsidRDefault="007F470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16B3" w14:textId="77777777" w:rsidR="00143C67" w:rsidRDefault="007F470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6C073" w14:textId="77777777" w:rsidR="00143C67" w:rsidRDefault="007F470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1B313" w14:textId="77777777" w:rsidR="00143C67" w:rsidRDefault="007F470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3C67" w14:paraId="61CFA75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03C54" w14:textId="6E865BA4" w:rsidR="00143C67" w:rsidRDefault="00C329A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</w:t>
            </w:r>
            <w:r w:rsidR="00DC61E5">
              <w:rPr>
                <w:lang w:val="pt-BR"/>
              </w:rPr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6A36" w14:textId="77777777" w:rsidR="00143C67" w:rsidRDefault="00DC61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71A9" w14:textId="77777777" w:rsidR="00143C67" w:rsidRDefault="00DC61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Introdução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F2448" w14:textId="77777777" w:rsidR="00143C67" w:rsidRDefault="00DC61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Yan</w:t>
            </w:r>
          </w:p>
        </w:tc>
      </w:tr>
      <w:tr w:rsidR="00143C67" w14:paraId="69B2F4B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46004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4735D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A7EA4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93AD6" w14:textId="77777777" w:rsidR="00143C67" w:rsidRDefault="00143C67">
            <w:pPr>
              <w:pStyle w:val="Tabletext"/>
              <w:rPr>
                <w:lang w:val="pt-BR"/>
              </w:rPr>
            </w:pPr>
          </w:p>
        </w:tc>
      </w:tr>
      <w:tr w:rsidR="00143C67" w14:paraId="7B6D4C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3DE10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AD8C4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F96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902CD" w14:textId="77777777" w:rsidR="00143C67" w:rsidRDefault="00143C67">
            <w:pPr>
              <w:pStyle w:val="Tabletext"/>
              <w:rPr>
                <w:lang w:val="pt-BR"/>
              </w:rPr>
            </w:pPr>
          </w:p>
        </w:tc>
      </w:tr>
      <w:tr w:rsidR="00143C67" w14:paraId="22DB056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F4992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640C7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FEADB" w14:textId="77777777" w:rsidR="00143C67" w:rsidRDefault="00143C6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1C839" w14:textId="77777777" w:rsidR="00143C67" w:rsidRDefault="00143C67">
            <w:pPr>
              <w:pStyle w:val="Tabletext"/>
              <w:rPr>
                <w:lang w:val="pt-BR"/>
              </w:rPr>
            </w:pPr>
          </w:p>
        </w:tc>
      </w:tr>
    </w:tbl>
    <w:p w14:paraId="476C14D1" w14:textId="77777777" w:rsidR="00143C67" w:rsidRDefault="00143C67">
      <w:pPr>
        <w:rPr>
          <w:lang w:val="pt-BR"/>
        </w:rPr>
      </w:pPr>
    </w:p>
    <w:p w14:paraId="1867772F" w14:textId="77777777" w:rsidR="00143C67" w:rsidRDefault="007F470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4541712" w14:textId="77777777" w:rsidR="00BA2F0A" w:rsidRDefault="007F47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BA2F0A" w:rsidRPr="00D42804">
        <w:rPr>
          <w:noProof/>
          <w:lang w:val="pt-BR"/>
        </w:rPr>
        <w:t>1.</w:t>
      </w:r>
      <w:r w:rsidR="00BA2F0A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BA2F0A" w:rsidRPr="00D42804">
        <w:rPr>
          <w:noProof/>
          <w:lang w:val="pt-BR"/>
        </w:rPr>
        <w:t>Introdução</w:t>
      </w:r>
      <w:r w:rsidR="00BA2F0A">
        <w:rPr>
          <w:noProof/>
        </w:rPr>
        <w:tab/>
      </w:r>
      <w:r w:rsidR="00BA2F0A">
        <w:rPr>
          <w:noProof/>
        </w:rPr>
        <w:fldChar w:fldCharType="begin"/>
      </w:r>
      <w:r w:rsidR="00BA2F0A">
        <w:rPr>
          <w:noProof/>
        </w:rPr>
        <w:instrText xml:space="preserve"> PAGEREF _Toc490991626 \h </w:instrText>
      </w:r>
      <w:r w:rsidR="00BA2F0A">
        <w:rPr>
          <w:noProof/>
        </w:rPr>
      </w:r>
      <w:r w:rsidR="00BA2F0A">
        <w:rPr>
          <w:noProof/>
        </w:rPr>
        <w:fldChar w:fldCharType="separate"/>
      </w:r>
      <w:r w:rsidR="00BA2F0A">
        <w:rPr>
          <w:noProof/>
        </w:rPr>
        <w:t>4</w:t>
      </w:r>
      <w:r w:rsidR="00BA2F0A">
        <w:rPr>
          <w:noProof/>
        </w:rPr>
        <w:fldChar w:fldCharType="end"/>
      </w:r>
    </w:p>
    <w:p w14:paraId="3905F4F1" w14:textId="77777777" w:rsidR="00BA2F0A" w:rsidRDefault="00BA2F0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928E81" w14:textId="77777777" w:rsidR="00BA2F0A" w:rsidRDefault="00BA2F0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71B33E" w14:textId="77777777" w:rsidR="00BA2F0A" w:rsidRDefault="00BA2F0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63D33" w14:textId="77777777" w:rsidR="00BA2F0A" w:rsidRDefault="00BA2F0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681C0" w14:textId="77777777" w:rsidR="00BA2F0A" w:rsidRDefault="00BA2F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C93BF" w14:textId="77777777" w:rsidR="00BA2F0A" w:rsidRDefault="00BA2F0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CB690" w14:textId="77777777" w:rsidR="00BA2F0A" w:rsidRDefault="00BA2F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4280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42804">
        <w:rPr>
          <w:noProof/>
          <w:lang w:val="pt-BR"/>
        </w:rPr>
        <w:t>Estereótipos de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_Toc490991633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4AAA6" w14:textId="77777777" w:rsidR="00143C67" w:rsidRDefault="007F470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B1D0F">
        <w:rPr>
          <w:lang w:val="pt-BR"/>
        </w:rPr>
        <w:t>Glossário</w:t>
      </w:r>
      <w:r>
        <w:rPr>
          <w:lang w:val="pt-BR"/>
        </w:rPr>
        <w:fldChar w:fldCharType="end"/>
      </w:r>
    </w:p>
    <w:p w14:paraId="3603715B" w14:textId="77777777" w:rsidR="00143C67" w:rsidRDefault="007F4706">
      <w:pPr>
        <w:pStyle w:val="Ttulo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490991626"/>
      <w:r>
        <w:rPr>
          <w:sz w:val="24"/>
          <w:szCs w:val="24"/>
          <w:lang w:val="pt-BR"/>
        </w:rPr>
        <w:t>Introdução</w:t>
      </w:r>
      <w:bookmarkEnd w:id="0"/>
      <w:bookmarkEnd w:id="1"/>
      <w:bookmarkEnd w:id="2"/>
    </w:p>
    <w:p w14:paraId="3D207BBD" w14:textId="77777777" w:rsidR="00143C67" w:rsidRDefault="007F470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490991627"/>
      <w:r>
        <w:rPr>
          <w:lang w:val="pt-BR"/>
        </w:rPr>
        <w:t>Finalidade</w:t>
      </w:r>
      <w:bookmarkEnd w:id="3"/>
      <w:bookmarkEnd w:id="4"/>
      <w:bookmarkEnd w:id="5"/>
    </w:p>
    <w:p w14:paraId="2237C6AC" w14:textId="2D1BD75E" w:rsidR="00143C67" w:rsidRDefault="00DC61E5" w:rsidP="00574441">
      <w:pPr>
        <w:ind w:firstLine="720"/>
        <w:rPr>
          <w:lang w:val="pt-BR"/>
        </w:rPr>
      </w:pPr>
      <w:r w:rsidRPr="00DC61E5">
        <w:rPr>
          <w:lang w:val="pt-BR"/>
        </w:rPr>
        <w:t xml:space="preserve">Apresentar todos os termos técnicos referentes aos artefatos gerados pelo </w:t>
      </w:r>
      <w:proofErr w:type="spellStart"/>
      <w:r w:rsidR="00C329A4">
        <w:rPr>
          <w:lang w:val="pt-BR"/>
        </w:rPr>
        <w:t>ARTCenter</w:t>
      </w:r>
      <w:proofErr w:type="spellEnd"/>
      <w:r w:rsidRPr="00DC61E5">
        <w:rPr>
          <w:lang w:val="pt-BR"/>
        </w:rPr>
        <w:t xml:space="preserve"> e a definição de cada um.</w:t>
      </w:r>
    </w:p>
    <w:p w14:paraId="50CD7320" w14:textId="77777777" w:rsidR="00143C67" w:rsidRDefault="007F470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490991628"/>
      <w:r>
        <w:rPr>
          <w:lang w:val="pt-BR"/>
        </w:rPr>
        <w:t>Escopo</w:t>
      </w:r>
      <w:bookmarkEnd w:id="6"/>
      <w:bookmarkEnd w:id="7"/>
      <w:bookmarkEnd w:id="8"/>
    </w:p>
    <w:p w14:paraId="74C666C4" w14:textId="019203D5" w:rsidR="00143C67" w:rsidRDefault="00DC61E5" w:rsidP="00574441">
      <w:pPr>
        <w:ind w:firstLine="720"/>
        <w:rPr>
          <w:lang w:val="pt-BR"/>
        </w:rPr>
      </w:pPr>
      <w:r w:rsidRPr="00DC61E5">
        <w:rPr>
          <w:lang w:val="pt-BR"/>
        </w:rPr>
        <w:t xml:space="preserve">Encontra-se neste documento todas as definições e explicações necessárias para total entendimento dos termos utilizados na documentação do sistema </w:t>
      </w:r>
      <w:r w:rsidR="00C329A4">
        <w:rPr>
          <w:lang w:val="pt-BR"/>
        </w:rPr>
        <w:t>ARTCenter</w:t>
      </w:r>
      <w:bookmarkStart w:id="9" w:name="_GoBack"/>
      <w:bookmarkEnd w:id="9"/>
    </w:p>
    <w:p w14:paraId="7A616CBA" w14:textId="77777777" w:rsidR="00143C67" w:rsidRDefault="007F4706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490991629"/>
      <w:r>
        <w:rPr>
          <w:lang w:val="pt-BR"/>
        </w:rPr>
        <w:t>Referências</w:t>
      </w:r>
      <w:bookmarkEnd w:id="10"/>
      <w:bookmarkEnd w:id="11"/>
      <w:bookmarkEnd w:id="12"/>
    </w:p>
    <w:p w14:paraId="069521C5" w14:textId="77777777" w:rsidR="00DC61E5" w:rsidRPr="00DC61E5" w:rsidRDefault="00DC61E5" w:rsidP="00DC61E5">
      <w:pPr>
        <w:rPr>
          <w:lang w:val="pt-BR"/>
        </w:rPr>
      </w:pPr>
    </w:p>
    <w:p w14:paraId="223D4255" w14:textId="77777777" w:rsidR="00143C67" w:rsidRDefault="007F4706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490991630"/>
      <w:r>
        <w:rPr>
          <w:lang w:val="pt-BR"/>
        </w:rPr>
        <w:t>Visão Geral</w:t>
      </w:r>
      <w:bookmarkEnd w:id="13"/>
      <w:bookmarkEnd w:id="14"/>
      <w:bookmarkEnd w:id="15"/>
    </w:p>
    <w:p w14:paraId="23268076" w14:textId="77777777" w:rsidR="00574441" w:rsidRDefault="00574441" w:rsidP="00574441">
      <w:pPr>
        <w:ind w:firstLine="720"/>
        <w:rPr>
          <w:lang w:val="pt-BR"/>
        </w:rPr>
      </w:pPr>
    </w:p>
    <w:p w14:paraId="171AF095" w14:textId="77777777" w:rsidR="00143C67" w:rsidRDefault="00574441" w:rsidP="00574441">
      <w:pPr>
        <w:ind w:firstLine="720"/>
        <w:rPr>
          <w:lang w:val="pt-BR"/>
        </w:rPr>
      </w:pPr>
      <w:r>
        <w:rPr>
          <w:lang w:val="pt-BR"/>
        </w:rPr>
        <w:t>Apresenta abaixo as principais definiçoes dos termos.</w:t>
      </w:r>
    </w:p>
    <w:p w14:paraId="7F8C4311" w14:textId="77777777" w:rsidR="00574441" w:rsidRDefault="00574441" w:rsidP="00574441">
      <w:pPr>
        <w:ind w:firstLine="720"/>
        <w:rPr>
          <w:lang w:val="pt-BR"/>
        </w:rPr>
      </w:pPr>
    </w:p>
    <w:p w14:paraId="42F5D332" w14:textId="77777777" w:rsidR="00143C67" w:rsidRDefault="007F4706">
      <w:pPr>
        <w:pStyle w:val="Ttulo1"/>
        <w:ind w:left="1080" w:hanging="360"/>
        <w:rPr>
          <w:lang w:val="pt-BR"/>
        </w:rPr>
      </w:pPr>
      <w:bookmarkStart w:id="16" w:name="_Toc490991631"/>
      <w:r>
        <w:rPr>
          <w:lang w:val="pt-BR"/>
        </w:rPr>
        <w:t>Definições</w:t>
      </w:r>
      <w:bookmarkEnd w:id="16"/>
    </w:p>
    <w:p w14:paraId="6BB3EDEB" w14:textId="77777777" w:rsidR="00143C67" w:rsidRDefault="00574441">
      <w:pPr>
        <w:pStyle w:val="Ttulo2"/>
        <w:widowControl/>
        <w:rPr>
          <w:lang w:val="pt-BR"/>
        </w:rPr>
      </w:pPr>
      <w:bookmarkStart w:id="17" w:name="_Toc490991632"/>
      <w:r>
        <w:rPr>
          <w:lang w:val="pt-BR"/>
        </w:rPr>
        <w:t>Java</w:t>
      </w:r>
      <w:bookmarkEnd w:id="17"/>
    </w:p>
    <w:p w14:paraId="70BB3885" w14:textId="77777777" w:rsidR="00574441" w:rsidRDefault="00574441" w:rsidP="00574441">
      <w:pPr>
        <w:ind w:firstLine="720"/>
        <w:rPr>
          <w:lang w:val="pt-BR"/>
        </w:rPr>
      </w:pPr>
      <w:r w:rsidRPr="00574441">
        <w:rPr>
          <w:lang w:val="pt-BR"/>
        </w:rPr>
        <w:t>Java é uma linguagem de programação interpretada orientada a objetos desenvolvida na década de 90 por uma equipe de programadores chefiada por James Gosling, na empresa Sun Microsystems</w:t>
      </w:r>
      <w:r>
        <w:rPr>
          <w:lang w:val="pt-BR"/>
        </w:rPr>
        <w:t>.</w:t>
      </w:r>
    </w:p>
    <w:p w14:paraId="597432BD" w14:textId="77777777" w:rsidR="00D76EE9" w:rsidRDefault="00D76EE9" w:rsidP="00D76EE9">
      <w:pPr>
        <w:pStyle w:val="Ttulo2"/>
        <w:rPr>
          <w:lang w:val="pt-BR"/>
        </w:rPr>
      </w:pPr>
      <w:r>
        <w:rPr>
          <w:lang w:val="pt-BR"/>
        </w:rPr>
        <w:t>Fluxo</w:t>
      </w:r>
    </w:p>
    <w:p w14:paraId="59CB5034" w14:textId="77777777" w:rsidR="00D76EE9" w:rsidRPr="00D76EE9" w:rsidRDefault="00D76EE9" w:rsidP="00D76EE9">
      <w:pPr>
        <w:ind w:left="720"/>
        <w:rPr>
          <w:lang w:val="pt-BR"/>
        </w:rPr>
      </w:pPr>
      <w:r>
        <w:rPr>
          <w:lang w:val="pt-BR"/>
        </w:rPr>
        <w:t>Eventos sucessivos que ocorrem durante a interação do usuario com o sistema.</w:t>
      </w:r>
    </w:p>
    <w:p w14:paraId="67D0C908" w14:textId="77777777" w:rsidR="00574441" w:rsidRPr="00574441" w:rsidRDefault="00574441" w:rsidP="00574441">
      <w:pPr>
        <w:ind w:firstLine="720"/>
        <w:rPr>
          <w:rFonts w:ascii="Arial" w:hAnsi="Arial"/>
          <w:b/>
          <w:bCs/>
          <w:lang w:val="pt-BR"/>
        </w:rPr>
      </w:pPr>
    </w:p>
    <w:p w14:paraId="4FBD388F" w14:textId="77777777" w:rsidR="00143C67" w:rsidRDefault="007F4706">
      <w:pPr>
        <w:pStyle w:val="Ttulo1"/>
        <w:ind w:left="1080" w:hanging="360"/>
        <w:rPr>
          <w:sz w:val="24"/>
          <w:szCs w:val="24"/>
          <w:lang w:val="pt-BR"/>
        </w:rPr>
      </w:pPr>
      <w:bookmarkStart w:id="18" w:name="_Toc490991633"/>
      <w:r>
        <w:rPr>
          <w:sz w:val="24"/>
          <w:szCs w:val="24"/>
          <w:lang w:val="pt-BR"/>
        </w:rPr>
        <w:t>Estereótipos de UML</w:t>
      </w:r>
      <w:bookmarkEnd w:id="18"/>
    </w:p>
    <w:p w14:paraId="292F9B12" w14:textId="77777777" w:rsidR="00AB1D0F" w:rsidRDefault="00AB1D0F">
      <w:pPr>
        <w:pStyle w:val="Corpodetexto"/>
        <w:rPr>
          <w:lang w:val="pt-BR"/>
        </w:rPr>
      </w:pPr>
    </w:p>
    <w:sectPr w:rsidR="00AB1D0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36BA" w14:textId="77777777" w:rsidR="00AB1D0F" w:rsidRDefault="00AB1D0F">
      <w:pPr>
        <w:spacing w:line="240" w:lineRule="auto"/>
      </w:pPr>
      <w:r>
        <w:separator/>
      </w:r>
    </w:p>
  </w:endnote>
  <w:endnote w:type="continuationSeparator" w:id="0">
    <w:p w14:paraId="01A43CF7" w14:textId="77777777" w:rsidR="00AB1D0F" w:rsidRDefault="00AB1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3C67" w14:paraId="2E8589B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21B082" w14:textId="77777777" w:rsidR="00143C67" w:rsidRDefault="007F4706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7D5480" w14:textId="23424694" w:rsidR="00143C67" w:rsidRPr="00574441" w:rsidRDefault="007F4706" w:rsidP="00574441">
          <w:pPr>
            <w:jc w:val="center"/>
            <w:rPr>
              <w:lang w:val="pt-BR"/>
            </w:rPr>
          </w:pPr>
          <w:r>
            <w:sym w:font="Symbol" w:char="F0D3"/>
          </w:r>
          <w:r w:rsidR="00574441" w:rsidRPr="00574441">
            <w:rPr>
              <w:lang w:val="pt-BR"/>
            </w:rPr>
            <w:t>Artesanatos SA</w:t>
          </w:r>
          <w:r w:rsidRPr="0057444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29A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1F9435" w14:textId="699880FC" w:rsidR="00143C67" w:rsidRDefault="007F470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329A4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40066B3" w14:textId="77777777" w:rsidR="00143C67" w:rsidRDefault="00143C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D697" w14:textId="77777777" w:rsidR="00AB1D0F" w:rsidRDefault="00AB1D0F">
      <w:pPr>
        <w:spacing w:line="240" w:lineRule="auto"/>
      </w:pPr>
      <w:r>
        <w:separator/>
      </w:r>
    </w:p>
  </w:footnote>
  <w:footnote w:type="continuationSeparator" w:id="0">
    <w:p w14:paraId="39E53878" w14:textId="77777777" w:rsidR="00AB1D0F" w:rsidRDefault="00AB1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A547" w14:textId="77777777" w:rsidR="00143C67" w:rsidRDefault="00143C67">
    <w:pPr>
      <w:rPr>
        <w:sz w:val="24"/>
        <w:szCs w:val="24"/>
      </w:rPr>
    </w:pPr>
  </w:p>
  <w:p w14:paraId="571A8123" w14:textId="77777777" w:rsidR="00143C67" w:rsidRDefault="00143C67">
    <w:pPr>
      <w:pBdr>
        <w:top w:val="single" w:sz="6" w:space="1" w:color="auto"/>
      </w:pBdr>
      <w:rPr>
        <w:sz w:val="24"/>
        <w:szCs w:val="24"/>
      </w:rPr>
    </w:pPr>
  </w:p>
  <w:p w14:paraId="39F28E2C" w14:textId="18AA5527" w:rsidR="00C329A4" w:rsidRDefault="00C329A4" w:rsidP="00C329A4">
    <w:pPr>
      <w:pBdr>
        <w:bottom w:val="single" w:sz="6" w:space="1" w:color="auto"/>
      </w:pBdr>
      <w:ind w:firstLine="720"/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ARTCenter</w:t>
    </w:r>
    <w:proofErr w:type="spellEnd"/>
  </w:p>
  <w:p w14:paraId="58112F10" w14:textId="77777777" w:rsidR="00143C67" w:rsidRDefault="00143C67">
    <w:pPr>
      <w:pBdr>
        <w:bottom w:val="single" w:sz="6" w:space="1" w:color="auto"/>
      </w:pBdr>
      <w:jc w:val="right"/>
      <w:rPr>
        <w:sz w:val="24"/>
        <w:szCs w:val="24"/>
      </w:rPr>
    </w:pPr>
  </w:p>
  <w:p w14:paraId="264756D9" w14:textId="77777777" w:rsidR="00143C67" w:rsidRDefault="00143C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3C67" w14:paraId="162B085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93155D" w14:textId="77777777" w:rsidR="00143C67" w:rsidRDefault="007F470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B1D0F">
            <w:t xml:space="preserve">&lt;Nome do </w:t>
          </w:r>
          <w:proofErr w:type="spellStart"/>
          <w:r w:rsidR="00AB1D0F">
            <w:t>Projeto</w:t>
          </w:r>
          <w:proofErr w:type="spellEnd"/>
          <w:r w:rsidR="00AB1D0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76DC6" w14:textId="77777777" w:rsidR="00143C67" w:rsidRDefault="007F470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143C67" w14:paraId="334C10D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ECC3E9" w14:textId="77777777" w:rsidR="00143C67" w:rsidRDefault="007F470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B1D0F">
            <w:t>Glossário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24793F" w14:textId="77777777" w:rsidR="00143C67" w:rsidRDefault="007F4706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143C67" w14:paraId="6D55F85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2E2534" w14:textId="77777777" w:rsidR="00143C67" w:rsidRDefault="007F4706">
          <w:r>
            <w:rPr>
              <w:lang w:val="pt-BR"/>
            </w:rPr>
            <w:t>&lt;document identifier&gt;</w:t>
          </w:r>
        </w:p>
      </w:tc>
    </w:tr>
  </w:tbl>
  <w:p w14:paraId="1625AB4E" w14:textId="77777777" w:rsidR="00143C67" w:rsidRDefault="00143C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425000"/>
    <w:multiLevelType w:val="multilevel"/>
    <w:tmpl w:val="A2201FB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0F"/>
    <w:rsid w:val="00143C67"/>
    <w:rsid w:val="00574441"/>
    <w:rsid w:val="007F4706"/>
    <w:rsid w:val="00AB1D0F"/>
    <w:rsid w:val="00BA2F0A"/>
    <w:rsid w:val="00C329A4"/>
    <w:rsid w:val="00D76EE9"/>
    <w:rsid w:val="00D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6318948"/>
  <w15:chartTrackingRefBased/>
  <w15:docId w15:val="{4CF6350C-20C8-4B10-B4E2-E7B36ABE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29</TotalTime>
  <Pages>4</Pages>
  <Words>150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&lt;Nome da Empresa&gt;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YMoraes</dc:creator>
  <cp:keywords/>
  <dc:description/>
  <cp:lastModifiedBy>Yan Moraes</cp:lastModifiedBy>
  <cp:revision>5</cp:revision>
  <dcterms:created xsi:type="dcterms:W3CDTF">2017-08-20T11:23:00Z</dcterms:created>
  <dcterms:modified xsi:type="dcterms:W3CDTF">2017-10-16T22:57:00Z</dcterms:modified>
</cp:coreProperties>
</file>